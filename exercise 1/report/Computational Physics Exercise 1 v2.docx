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608" w:rsidRDefault="00207E64">
      <w:pPr>
        <w:pStyle w:val="Title"/>
      </w:pPr>
      <w:bookmarkStart w:id="0" w:name="_GoBack"/>
      <w:r>
        <w:t>Computational Physics Exercise 1</w:t>
      </w:r>
    </w:p>
    <w:p w:rsidR="005F3608" w:rsidRDefault="00207E64">
      <w:pPr>
        <w:pStyle w:val="Heading1"/>
      </w:pPr>
      <w:r>
        <w:t>quadratic solver</w:t>
      </w:r>
    </w:p>
    <w:p w:rsidR="005500EE" w:rsidRDefault="00207E64">
      <w:r>
        <w:t xml:space="preserve">There are many situations in physics which can be described by a quadratic equation: </w:t>
      </w:r>
      <w:r w:rsidR="00CE362B">
        <w:t>observing the motion of planets</w:t>
      </w:r>
      <w:r>
        <w:t xml:space="preserve">, </w:t>
      </w:r>
      <w:r w:rsidR="00D11BF1">
        <w:t xml:space="preserve">(Newtonian) projectile motion, </w:t>
      </w:r>
      <w:r w:rsidR="00CE362B">
        <w:t>and various models of growth and decay, to name a few</w:t>
      </w:r>
      <w:r>
        <w:t xml:space="preserve">. Having a method to find the roots of these equations is therefore useful. It so happens that there exists a formula, derivable by completing the square, which does just that. I have written a program which prompts the user to enter a quadratic equation and then calculates the roots using this formula. </w:t>
      </w:r>
      <w:r w:rsidR="00D77448">
        <w:t>The program has various checks and will return various numbers of real or imaginary solutions depending on the inputs. I have summarized a few examples showing all the different results the program can give in the table below.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6803"/>
      </w:tblGrid>
      <w:tr w:rsidR="005500EE" w:rsidTr="00BA742A">
        <w:tc>
          <w:tcPr>
            <w:tcW w:w="2547" w:type="dxa"/>
            <w:gridSpan w:val="3"/>
            <w:shd w:val="clear" w:color="auto" w:fill="BFBFBF" w:themeFill="background1" w:themeFillShade="BF"/>
          </w:tcPr>
          <w:p w:rsidR="005500EE" w:rsidRDefault="005500EE" w:rsidP="005500EE">
            <w:pPr>
              <w:jc w:val="center"/>
            </w:pPr>
            <w:proofErr w:type="spellStart"/>
            <w:r>
              <w:t>Coefficents</w:t>
            </w:r>
            <w:proofErr w:type="spellEnd"/>
            <w:r>
              <w:t xml:space="preserve"> entered</w:t>
            </w:r>
          </w:p>
        </w:tc>
        <w:tc>
          <w:tcPr>
            <w:tcW w:w="6803" w:type="dxa"/>
            <w:vMerge w:val="restart"/>
            <w:shd w:val="clear" w:color="auto" w:fill="BFBFBF" w:themeFill="background1" w:themeFillShade="BF"/>
          </w:tcPr>
          <w:p w:rsidR="005500EE" w:rsidRDefault="005500EE" w:rsidP="005500EE">
            <w:pPr>
              <w:jc w:val="center"/>
            </w:pPr>
            <w:r>
              <w:t>Program result</w:t>
            </w:r>
          </w:p>
        </w:tc>
      </w:tr>
      <w:tr w:rsidR="005500EE" w:rsidTr="00BA742A">
        <w:tc>
          <w:tcPr>
            <w:tcW w:w="846" w:type="dxa"/>
            <w:shd w:val="clear" w:color="auto" w:fill="BFBFBF" w:themeFill="background1" w:themeFillShade="BF"/>
          </w:tcPr>
          <w:p w:rsidR="005500EE" w:rsidRDefault="005500EE">
            <w:r>
              <w:t>a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500EE" w:rsidRDefault="005500EE">
            <w:r>
              <w:t>b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5500EE" w:rsidRDefault="005500EE">
            <w:r>
              <w:t>c</w:t>
            </w:r>
          </w:p>
        </w:tc>
        <w:tc>
          <w:tcPr>
            <w:tcW w:w="6803" w:type="dxa"/>
            <w:vMerge/>
          </w:tcPr>
          <w:p w:rsidR="005500EE" w:rsidRDefault="005500EE"/>
        </w:tc>
      </w:tr>
      <w:tr w:rsidR="005500EE" w:rsidTr="00BA742A">
        <w:tc>
          <w:tcPr>
            <w:tcW w:w="846" w:type="dxa"/>
          </w:tcPr>
          <w:p w:rsidR="005500EE" w:rsidRDefault="005500EE">
            <w:r>
              <w:t>1</w:t>
            </w:r>
            <w:r w:rsidR="004F7CB9">
              <w:t>.67</w:t>
            </w:r>
          </w:p>
        </w:tc>
        <w:tc>
          <w:tcPr>
            <w:tcW w:w="850" w:type="dxa"/>
          </w:tcPr>
          <w:p w:rsidR="005500EE" w:rsidRDefault="00D77448">
            <w:r>
              <w:t>-</w:t>
            </w:r>
            <w:r w:rsidR="00BA742A">
              <w:t>1</w:t>
            </w:r>
            <w:r>
              <w:t>2</w:t>
            </w:r>
            <w:r w:rsidR="004F7CB9">
              <w:t>.9</w:t>
            </w:r>
          </w:p>
        </w:tc>
        <w:tc>
          <w:tcPr>
            <w:tcW w:w="851" w:type="dxa"/>
          </w:tcPr>
          <w:p w:rsidR="005500EE" w:rsidRDefault="004F7CB9">
            <w:r>
              <w:t>2.335</w:t>
            </w:r>
          </w:p>
        </w:tc>
        <w:tc>
          <w:tcPr>
            <w:tcW w:w="6803" w:type="dxa"/>
          </w:tcPr>
          <w:p w:rsidR="005500EE" w:rsidRDefault="00D77448">
            <w:r>
              <w:t>There are two dist</w:t>
            </w:r>
            <w:r w:rsidR="00BA742A">
              <w:t>inct solutions: x=7.539090  and x=0.185461</w:t>
            </w:r>
          </w:p>
        </w:tc>
      </w:tr>
      <w:tr w:rsidR="005500EE" w:rsidTr="00BA742A">
        <w:tc>
          <w:tcPr>
            <w:tcW w:w="846" w:type="dxa"/>
          </w:tcPr>
          <w:p w:rsidR="005500EE" w:rsidRDefault="00D77448">
            <w:r>
              <w:t>2</w:t>
            </w:r>
          </w:p>
        </w:tc>
        <w:tc>
          <w:tcPr>
            <w:tcW w:w="850" w:type="dxa"/>
          </w:tcPr>
          <w:p w:rsidR="005500EE" w:rsidRDefault="00B663DE">
            <w:r>
              <w:t>4</w:t>
            </w:r>
          </w:p>
        </w:tc>
        <w:tc>
          <w:tcPr>
            <w:tcW w:w="851" w:type="dxa"/>
          </w:tcPr>
          <w:p w:rsidR="005500EE" w:rsidRDefault="00B663DE">
            <w:r>
              <w:t>2</w:t>
            </w:r>
          </w:p>
        </w:tc>
        <w:tc>
          <w:tcPr>
            <w:tcW w:w="6803" w:type="dxa"/>
          </w:tcPr>
          <w:p w:rsidR="005500EE" w:rsidRDefault="00D77448" w:rsidP="00B663DE">
            <w:r w:rsidRPr="00D77448">
              <w:t xml:space="preserve">There is only one solution: x= </w:t>
            </w:r>
            <w:r w:rsidR="00B663DE">
              <w:t>-1.000000</w:t>
            </w:r>
          </w:p>
        </w:tc>
      </w:tr>
      <w:tr w:rsidR="005500EE" w:rsidTr="00BA742A">
        <w:tc>
          <w:tcPr>
            <w:tcW w:w="846" w:type="dxa"/>
          </w:tcPr>
          <w:p w:rsidR="005500EE" w:rsidRDefault="00BA742A">
            <w:r>
              <w:t>7.6</w:t>
            </w:r>
          </w:p>
        </w:tc>
        <w:tc>
          <w:tcPr>
            <w:tcW w:w="850" w:type="dxa"/>
          </w:tcPr>
          <w:p w:rsidR="005500EE" w:rsidRDefault="00BA742A">
            <w:r>
              <w:t>3</w:t>
            </w:r>
          </w:p>
        </w:tc>
        <w:tc>
          <w:tcPr>
            <w:tcW w:w="851" w:type="dxa"/>
          </w:tcPr>
          <w:p w:rsidR="005500EE" w:rsidRDefault="00BA742A">
            <w:r>
              <w:t>45</w:t>
            </w:r>
          </w:p>
        </w:tc>
        <w:tc>
          <w:tcPr>
            <w:tcW w:w="6803" w:type="dxa"/>
          </w:tcPr>
          <w:p w:rsidR="004F7CB9" w:rsidRDefault="00D77448">
            <w:r>
              <w:t xml:space="preserve">There </w:t>
            </w:r>
            <w:r w:rsidR="00BA742A">
              <w:t>is</w:t>
            </w:r>
            <w:r>
              <w:t xml:space="preserve"> no real solution. </w:t>
            </w:r>
          </w:p>
          <w:p w:rsidR="005500EE" w:rsidRDefault="00D77448">
            <w:r>
              <w:t xml:space="preserve">Imaginary solutions are </w:t>
            </w:r>
            <w:r w:rsidR="00BA742A">
              <w:t>-0.197368 + 2.45304i and -0.197368 – 2.425304i</w:t>
            </w:r>
          </w:p>
        </w:tc>
      </w:tr>
      <w:tr w:rsidR="005500EE" w:rsidTr="00BA742A">
        <w:tc>
          <w:tcPr>
            <w:tcW w:w="846" w:type="dxa"/>
          </w:tcPr>
          <w:p w:rsidR="005500EE" w:rsidRDefault="004F7CB9">
            <w:r>
              <w:t>4.5</w:t>
            </w:r>
          </w:p>
        </w:tc>
        <w:tc>
          <w:tcPr>
            <w:tcW w:w="850" w:type="dxa"/>
          </w:tcPr>
          <w:p w:rsidR="005500EE" w:rsidRDefault="004F7CB9">
            <w:r>
              <w:t>K</w:t>
            </w:r>
          </w:p>
        </w:tc>
        <w:tc>
          <w:tcPr>
            <w:tcW w:w="851" w:type="dxa"/>
          </w:tcPr>
          <w:p w:rsidR="005500EE" w:rsidRDefault="004F7CB9">
            <w:r>
              <w:t>-9</w:t>
            </w:r>
          </w:p>
        </w:tc>
        <w:tc>
          <w:tcPr>
            <w:tcW w:w="6803" w:type="dxa"/>
          </w:tcPr>
          <w:p w:rsidR="005500EE" w:rsidRDefault="004F7CB9">
            <w:r>
              <w:t>One of the numbers you entered was not read in correctly.</w:t>
            </w:r>
          </w:p>
          <w:p w:rsidR="004F7CB9" w:rsidRDefault="004F7CB9">
            <w:r>
              <w:t>Possibly you did not enter a number?</w:t>
            </w:r>
          </w:p>
        </w:tc>
      </w:tr>
      <w:tr w:rsidR="00BA742A" w:rsidTr="00BA742A">
        <w:tc>
          <w:tcPr>
            <w:tcW w:w="846" w:type="dxa"/>
          </w:tcPr>
          <w:p w:rsidR="00BA742A" w:rsidRDefault="00BA742A">
            <w:r>
              <w:t>0</w:t>
            </w:r>
          </w:p>
        </w:tc>
        <w:tc>
          <w:tcPr>
            <w:tcW w:w="850" w:type="dxa"/>
          </w:tcPr>
          <w:p w:rsidR="00BA742A" w:rsidRDefault="00BA742A">
            <w:r>
              <w:t>6.2</w:t>
            </w:r>
          </w:p>
        </w:tc>
        <w:tc>
          <w:tcPr>
            <w:tcW w:w="851" w:type="dxa"/>
          </w:tcPr>
          <w:p w:rsidR="00BA742A" w:rsidRDefault="00BA742A">
            <w:r>
              <w:t>3.4</w:t>
            </w:r>
          </w:p>
        </w:tc>
        <w:tc>
          <w:tcPr>
            <w:tcW w:w="6803" w:type="dxa"/>
          </w:tcPr>
          <w:p w:rsidR="00BA742A" w:rsidRDefault="00B663DE">
            <w:r>
              <w:t>E</w:t>
            </w:r>
            <w:r w:rsidR="00BA742A">
              <w:t>quation is linear, not quadratic.</w:t>
            </w:r>
          </w:p>
          <w:p w:rsidR="00BA742A" w:rsidRDefault="00B663DE" w:rsidP="00B663DE">
            <w:r>
              <w:t>The line will intersect the x-axis at x= -0.548387</w:t>
            </w:r>
          </w:p>
        </w:tc>
      </w:tr>
      <w:tr w:rsidR="00BA742A" w:rsidTr="00BA742A">
        <w:tc>
          <w:tcPr>
            <w:tcW w:w="846" w:type="dxa"/>
          </w:tcPr>
          <w:p w:rsidR="00BA742A" w:rsidRDefault="00BA742A">
            <w:r>
              <w:t>0</w:t>
            </w:r>
          </w:p>
        </w:tc>
        <w:tc>
          <w:tcPr>
            <w:tcW w:w="850" w:type="dxa"/>
          </w:tcPr>
          <w:p w:rsidR="00BA742A" w:rsidRDefault="00BA742A">
            <w:r>
              <w:t>0</w:t>
            </w:r>
          </w:p>
        </w:tc>
        <w:tc>
          <w:tcPr>
            <w:tcW w:w="851" w:type="dxa"/>
          </w:tcPr>
          <w:p w:rsidR="00BA742A" w:rsidRDefault="00BA742A">
            <w:r>
              <w:t>5.9</w:t>
            </w:r>
          </w:p>
        </w:tc>
        <w:tc>
          <w:tcPr>
            <w:tcW w:w="6803" w:type="dxa"/>
          </w:tcPr>
          <w:p w:rsidR="00BA742A" w:rsidRDefault="00BA742A">
            <w:r>
              <w:t xml:space="preserve">The equation you entered is a horizontal line. </w:t>
            </w:r>
          </w:p>
          <w:p w:rsidR="00BA742A" w:rsidRDefault="00BA742A">
            <w:r>
              <w:t>There are no solutio</w:t>
            </w:r>
            <w:r w:rsidR="00B663DE">
              <w:t>n</w:t>
            </w:r>
            <w:r>
              <w:t>s.</w:t>
            </w:r>
          </w:p>
        </w:tc>
      </w:tr>
    </w:tbl>
    <w:p w:rsidR="005F3608" w:rsidRDefault="005F3608"/>
    <w:p w:rsidR="00E95C13" w:rsidRDefault="00E95C13"/>
    <w:p w:rsidR="00E95C13" w:rsidRDefault="00E95C13" w:rsidP="00E95C13">
      <w:pPr>
        <w:pStyle w:val="Heading1"/>
      </w:pPr>
      <w:r>
        <w:t>series expansion of an expression</w:t>
      </w:r>
    </w:p>
    <w:p w:rsidR="00E95C13" w:rsidRDefault="008A2FA7" w:rsidP="00E95C13">
      <w:r>
        <w:t xml:space="preserve">All computers calculate trigonometric functions by using series expansions. I have written a program which calculates sin(x) from its </w:t>
      </w:r>
      <w:proofErr w:type="spellStart"/>
      <w:proofErr w:type="gramStart"/>
      <w:r>
        <w:t>taylor</w:t>
      </w:r>
      <w:proofErr w:type="spellEnd"/>
      <w:proofErr w:type="gramEnd"/>
      <w:r>
        <w:t xml:space="preserve"> expansion:</w:t>
      </w:r>
    </w:p>
    <w:p w:rsidR="008A2FA7" w:rsidRPr="00151952" w:rsidRDefault="00151952" w:rsidP="00E95C13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2n+1</m:t>
              </m:r>
            </m:sup>
          </m:sSup>
        </m:oMath>
      </m:oMathPara>
    </w:p>
    <w:p w:rsidR="00151952" w:rsidRDefault="00151952" w:rsidP="00E95C13">
      <w:r>
        <w:t xml:space="preserve">As N tends to infinity, this sum will perfectly represent </w:t>
      </w:r>
      <w:r w:rsidR="00C02811">
        <w:t xml:space="preserve">the </w:t>
      </w:r>
      <w:proofErr w:type="gramStart"/>
      <w:r w:rsidR="00C02811">
        <w:t>sin(</w:t>
      </w:r>
      <w:proofErr w:type="gramEnd"/>
      <w:r w:rsidR="00C02811">
        <w:t>) function. However the factorial of even a relatively small number is prohibitively big. Fortunately the expansion only has to be valid in the range –</w:t>
      </w:r>
      <w:r w:rsidR="00EB3066">
        <w:t>p</w:t>
      </w:r>
      <w:r w:rsidR="00C02811">
        <w:t>i/2 to pi/2 and only has to be accurate to about 6 decimal figu</w:t>
      </w:r>
      <w:r w:rsidR="00EB3066">
        <w:t>r</w:t>
      </w:r>
      <w:r w:rsidR="00C02811">
        <w:t>es.</w:t>
      </w:r>
      <w:r w:rsidR="00EB3066">
        <w:t xml:space="preserve"> In order to find how many terms we need to sum, I first wrote a program which outputs data to a text file, which can then be plotted to see how many terms produce how good a fit. The columns produced are x, sin(x) as calculated by </w:t>
      </w:r>
      <w:proofErr w:type="spellStart"/>
      <w:r w:rsidR="00EB3066">
        <w:t>by</w:t>
      </w:r>
      <w:proofErr w:type="spellEnd"/>
    </w:p>
    <w:p w:rsidR="008A2FA7" w:rsidRDefault="008A2FA7" w:rsidP="00E95C13"/>
    <w:p w:rsidR="00E95C13" w:rsidRPr="00E95C13" w:rsidRDefault="00E95C13" w:rsidP="00E95C13">
      <w:pPr>
        <w:pStyle w:val="Heading1"/>
      </w:pPr>
      <w:r>
        <w:lastRenderedPageBreak/>
        <w:t>root finding of a polynomial</w:t>
      </w:r>
      <w:bookmarkEnd w:id="0"/>
    </w:p>
    <w:sectPr w:rsidR="00E95C13" w:rsidRPr="00E95C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64"/>
    <w:rsid w:val="00151952"/>
    <w:rsid w:val="00207E64"/>
    <w:rsid w:val="004F7CB9"/>
    <w:rsid w:val="005500EE"/>
    <w:rsid w:val="005F3608"/>
    <w:rsid w:val="008A2FA7"/>
    <w:rsid w:val="00B46E5F"/>
    <w:rsid w:val="00B53E1B"/>
    <w:rsid w:val="00B663DE"/>
    <w:rsid w:val="00B7401D"/>
    <w:rsid w:val="00BA742A"/>
    <w:rsid w:val="00C02811"/>
    <w:rsid w:val="00CE362B"/>
    <w:rsid w:val="00D11BF1"/>
    <w:rsid w:val="00D77448"/>
    <w:rsid w:val="00E95C13"/>
    <w:rsid w:val="00EB3066"/>
    <w:rsid w:val="00F2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C160F-A4FA-4E57-B549-651AB9ED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550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A2F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1A6289-FBEF-4CF3-B1E0-6D38D5B5F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392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5</cp:revision>
  <dcterms:created xsi:type="dcterms:W3CDTF">2012-10-20T14:04:00Z</dcterms:created>
  <dcterms:modified xsi:type="dcterms:W3CDTF">2012-10-20T23:31:00Z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